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0FBED" w14:textId="77777777" w:rsidR="005D6132" w:rsidRDefault="00625513">
      <w:pPr>
        <w:pStyle w:val="Standard"/>
        <w:spacing w:before="240" w:after="240" w:line="240" w:lineRule="auto"/>
        <w:jc w:val="both"/>
      </w:pPr>
      <w:r>
        <w:rPr>
          <w:b/>
        </w:rPr>
        <w:t xml:space="preserve">5Ws + How analysis for the 6 entities in </w:t>
      </w:r>
      <w:proofErr w:type="spellStart"/>
      <w:r>
        <w:rPr>
          <w:b/>
        </w:rPr>
        <w:t>WalStore</w:t>
      </w:r>
      <w:proofErr w:type="spellEnd"/>
      <w:r>
        <w:rPr>
          <w:b/>
        </w:rPr>
        <w:t xml:space="preserve"> Operations</w:t>
      </w:r>
    </w:p>
    <w:p w14:paraId="63BD6466" w14:textId="77777777" w:rsidR="005D6132" w:rsidRDefault="005D6132">
      <w:pPr>
        <w:pStyle w:val="Standard"/>
        <w:spacing w:before="240" w:after="240" w:line="240" w:lineRule="auto"/>
        <w:jc w:val="both"/>
      </w:pPr>
    </w:p>
    <w:tbl>
      <w:tblPr>
        <w:tblW w:w="935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1"/>
        <w:gridCol w:w="1180"/>
        <w:gridCol w:w="1443"/>
        <w:gridCol w:w="1443"/>
        <w:gridCol w:w="1443"/>
        <w:gridCol w:w="1560"/>
        <w:gridCol w:w="1269"/>
      </w:tblGrid>
      <w:tr w:rsidR="005D6132" w14:paraId="2A4946BD" w14:textId="77777777">
        <w:tblPrEx>
          <w:tblCellMar>
            <w:top w:w="0" w:type="dxa"/>
            <w:bottom w:w="0" w:type="dxa"/>
          </w:tblCellMar>
        </w:tblPrEx>
        <w:trPr>
          <w:trHeight w:val="1025"/>
        </w:trPr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18AD2" w14:textId="77777777" w:rsidR="005D6132" w:rsidRDefault="00625513">
            <w:pPr>
              <w:pStyle w:val="Standard"/>
              <w:spacing w:before="240" w:line="240" w:lineRule="auto"/>
              <w:jc w:val="both"/>
            </w:pPr>
            <w:r>
              <w:t xml:space="preserve"> </w:t>
            </w:r>
          </w:p>
        </w:tc>
        <w:tc>
          <w:tcPr>
            <w:tcW w:w="11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79E76" w14:textId="77777777" w:rsidR="005D6132" w:rsidRDefault="00625513">
            <w:pPr>
              <w:pStyle w:val="Standard"/>
              <w:spacing w:before="240" w:line="240" w:lineRule="auto"/>
              <w:jc w:val="center"/>
            </w:pPr>
            <w:r>
              <w:rPr>
                <w:b/>
              </w:rPr>
              <w:t>Supplier</w:t>
            </w:r>
          </w:p>
        </w:tc>
        <w:tc>
          <w:tcPr>
            <w:tcW w:w="144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6FE97" w14:textId="77777777" w:rsidR="005D6132" w:rsidRDefault="00625513">
            <w:pPr>
              <w:pStyle w:val="Standard"/>
              <w:spacing w:before="240" w:line="240" w:lineRule="auto"/>
              <w:jc w:val="center"/>
            </w:pPr>
            <w:r>
              <w:rPr>
                <w:b/>
              </w:rPr>
              <w:t>Warehouse Transporter</w:t>
            </w:r>
          </w:p>
        </w:tc>
        <w:tc>
          <w:tcPr>
            <w:tcW w:w="144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1CC02" w14:textId="77777777" w:rsidR="005D6132" w:rsidRDefault="00625513">
            <w:pPr>
              <w:pStyle w:val="Standard"/>
              <w:spacing w:before="240" w:line="240" w:lineRule="auto"/>
              <w:jc w:val="center"/>
            </w:pPr>
            <w:r>
              <w:rPr>
                <w:b/>
              </w:rPr>
              <w:t>Warehouse</w:t>
            </w:r>
          </w:p>
        </w:tc>
        <w:tc>
          <w:tcPr>
            <w:tcW w:w="144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C4ACF" w14:textId="77777777" w:rsidR="005D6132" w:rsidRDefault="00625513">
            <w:pPr>
              <w:pStyle w:val="Standard"/>
              <w:spacing w:before="240" w:line="240" w:lineRule="auto"/>
              <w:jc w:val="center"/>
            </w:pPr>
            <w:r>
              <w:rPr>
                <w:b/>
              </w:rPr>
              <w:t>Warehouse-to-store transporter</w:t>
            </w:r>
          </w:p>
        </w:tc>
        <w:tc>
          <w:tcPr>
            <w:tcW w:w="15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EB81F" w14:textId="77777777" w:rsidR="005D6132" w:rsidRDefault="00625513">
            <w:pPr>
              <w:pStyle w:val="Standard"/>
              <w:spacing w:before="240" w:line="240" w:lineRule="auto"/>
              <w:jc w:val="center"/>
            </w:pPr>
            <w:r>
              <w:rPr>
                <w:b/>
              </w:rPr>
              <w:t>Store</w:t>
            </w:r>
          </w:p>
        </w:tc>
        <w:tc>
          <w:tcPr>
            <w:tcW w:w="126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A5DB2" w14:textId="77777777" w:rsidR="005D6132" w:rsidRDefault="00625513">
            <w:pPr>
              <w:pStyle w:val="Standard"/>
              <w:spacing w:before="240" w:line="240" w:lineRule="auto"/>
              <w:jc w:val="center"/>
            </w:pPr>
            <w:r>
              <w:rPr>
                <w:b/>
              </w:rPr>
              <w:t>Customer</w:t>
            </w:r>
          </w:p>
        </w:tc>
      </w:tr>
      <w:tr w:rsidR="005D6132" w14:paraId="6B31A684" w14:textId="77777777">
        <w:tblPrEx>
          <w:tblCellMar>
            <w:top w:w="0" w:type="dxa"/>
            <w:bottom w:w="0" w:type="dxa"/>
          </w:tblCellMar>
        </w:tblPrEx>
        <w:trPr>
          <w:trHeight w:val="3935"/>
        </w:trPr>
        <w:tc>
          <w:tcPr>
            <w:tcW w:w="102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B88AA" w14:textId="77777777" w:rsidR="005D6132" w:rsidRDefault="00625513">
            <w:pPr>
              <w:pStyle w:val="Standard"/>
              <w:spacing w:before="240" w:line="240" w:lineRule="auto"/>
              <w:jc w:val="center"/>
            </w:pPr>
            <w:r>
              <w:rPr>
                <w:b/>
              </w:rPr>
              <w:t>What?</w:t>
            </w:r>
          </w:p>
        </w:tc>
        <w:tc>
          <w:tcPr>
            <w:tcW w:w="11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6D0F4" w14:textId="77777777" w:rsidR="005D6132" w:rsidRDefault="00625513">
            <w:pPr>
              <w:pStyle w:val="Standard"/>
              <w:spacing w:before="240" w:line="240" w:lineRule="auto"/>
              <w:jc w:val="both"/>
            </w:pPr>
            <w:r>
              <w:t>----------?</w:t>
            </w:r>
          </w:p>
          <w:p w14:paraId="012AE966" w14:textId="77777777" w:rsidR="005D6132" w:rsidRDefault="00625513">
            <w:pPr>
              <w:pStyle w:val="Standard"/>
              <w:spacing w:before="240" w:line="240" w:lineRule="auto"/>
              <w:jc w:val="both"/>
            </w:pPr>
            <w:r>
              <w:t xml:space="preserve"> </w:t>
            </w:r>
          </w:p>
          <w:p w14:paraId="6648AFD7" w14:textId="77777777" w:rsidR="005D6132" w:rsidRDefault="00625513">
            <w:pPr>
              <w:pStyle w:val="Standard"/>
              <w:spacing w:before="240" w:line="240" w:lineRule="auto"/>
              <w:jc w:val="both"/>
            </w:pPr>
            <w:r>
              <w:t>What are the types of contracts they have?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EB762" w14:textId="77777777" w:rsidR="005D6132" w:rsidRDefault="00625513">
            <w:pPr>
              <w:pStyle w:val="Standard"/>
              <w:spacing w:before="240" w:line="240" w:lineRule="auto"/>
              <w:jc w:val="both"/>
            </w:pPr>
            <w:r>
              <w:t>---------?</w:t>
            </w:r>
          </w:p>
          <w:p w14:paraId="371DD53D" w14:textId="77777777" w:rsidR="005D6132" w:rsidRDefault="00625513">
            <w:pPr>
              <w:pStyle w:val="Standard"/>
              <w:spacing w:before="24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What </w:t>
            </w:r>
            <w:r>
              <w:rPr>
                <w:lang w:val="en-US"/>
              </w:rPr>
              <w:t>quantity of goods do we have to store in the warehouse?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A4634" w14:textId="77777777" w:rsidR="005D6132" w:rsidRDefault="00625513">
            <w:pPr>
              <w:pStyle w:val="Standard"/>
              <w:spacing w:before="240" w:line="240" w:lineRule="auto"/>
              <w:jc w:val="both"/>
            </w:pPr>
            <w:r>
              <w:t>-------------?</w:t>
            </w:r>
          </w:p>
          <w:p w14:paraId="69B3DF7A" w14:textId="77777777" w:rsidR="005D6132" w:rsidRDefault="00625513">
            <w:pPr>
              <w:pStyle w:val="Standard"/>
              <w:spacing w:before="24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What is the expected duration to store the items?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13A11" w14:textId="77777777" w:rsidR="005D6132" w:rsidRDefault="00625513">
            <w:pPr>
              <w:pStyle w:val="Standard"/>
              <w:spacing w:before="240" w:line="240" w:lineRule="auto"/>
              <w:jc w:val="both"/>
            </w:pPr>
            <w:r>
              <w:t>-------------?</w:t>
            </w:r>
          </w:p>
          <w:p w14:paraId="426D637C" w14:textId="77777777" w:rsidR="005D6132" w:rsidRDefault="00625513">
            <w:pPr>
              <w:pStyle w:val="Standard"/>
              <w:spacing w:before="24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What are the detailed routes where we have to supply the material?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E668F" w14:textId="77777777" w:rsidR="005D6132" w:rsidRDefault="00625513">
            <w:pPr>
              <w:pStyle w:val="Standard"/>
              <w:spacing w:before="240" w:line="240" w:lineRule="auto"/>
              <w:jc w:val="both"/>
            </w:pPr>
            <w:r>
              <w:t>What is the size of the buffer supply area?</w:t>
            </w:r>
          </w:p>
          <w:p w14:paraId="670165F8" w14:textId="77777777" w:rsidR="005D6132" w:rsidRDefault="00625513">
            <w:pPr>
              <w:pStyle w:val="Standard"/>
              <w:spacing w:before="240" w:line="240" w:lineRule="auto"/>
              <w:jc w:val="both"/>
            </w:pPr>
            <w:r>
              <w:t xml:space="preserve"> </w:t>
            </w:r>
          </w:p>
          <w:p w14:paraId="3BB1DC32" w14:textId="77777777" w:rsidR="005D6132" w:rsidRDefault="00625513">
            <w:pPr>
              <w:pStyle w:val="Standard"/>
              <w:spacing w:before="240" w:line="240" w:lineRule="auto"/>
              <w:jc w:val="both"/>
            </w:pPr>
            <w:r>
              <w:t>--------------?</w:t>
            </w:r>
          </w:p>
        </w:tc>
        <w:tc>
          <w:tcPr>
            <w:tcW w:w="126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942BB" w14:textId="77777777" w:rsidR="005D6132" w:rsidRDefault="00625513">
            <w:pPr>
              <w:pStyle w:val="Standard"/>
              <w:spacing w:before="240" w:line="240" w:lineRule="auto"/>
              <w:jc w:val="both"/>
            </w:pPr>
            <w:r>
              <w:t>-----------?</w:t>
            </w:r>
          </w:p>
          <w:p w14:paraId="4861CE3C" w14:textId="77777777" w:rsidR="005D6132" w:rsidRDefault="00625513">
            <w:pPr>
              <w:pStyle w:val="Standard"/>
              <w:spacing w:before="240" w:line="240" w:lineRule="auto"/>
              <w:jc w:val="both"/>
            </w:pPr>
            <w:r>
              <w:t xml:space="preserve"> </w:t>
            </w:r>
            <w:r>
              <w:rPr>
                <w:lang w:val="en-US"/>
              </w:rPr>
              <w:t>What kind of products more interest the customers?</w:t>
            </w:r>
          </w:p>
        </w:tc>
      </w:tr>
      <w:tr w:rsidR="005D6132" w14:paraId="22899093" w14:textId="77777777">
        <w:tblPrEx>
          <w:tblCellMar>
            <w:top w:w="0" w:type="dxa"/>
            <w:bottom w:w="0" w:type="dxa"/>
          </w:tblCellMar>
        </w:tblPrEx>
        <w:trPr>
          <w:trHeight w:val="3935"/>
        </w:trPr>
        <w:tc>
          <w:tcPr>
            <w:tcW w:w="102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E042C" w14:textId="77777777" w:rsidR="005D6132" w:rsidRDefault="00625513">
            <w:pPr>
              <w:pStyle w:val="Standard"/>
              <w:spacing w:before="240" w:line="240" w:lineRule="auto"/>
              <w:jc w:val="center"/>
            </w:pPr>
            <w:r>
              <w:rPr>
                <w:b/>
              </w:rPr>
              <w:t>How?</w:t>
            </w:r>
          </w:p>
        </w:tc>
        <w:tc>
          <w:tcPr>
            <w:tcW w:w="11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2ED50" w14:textId="77777777" w:rsidR="005D6132" w:rsidRDefault="00625513">
            <w:pPr>
              <w:pStyle w:val="Standard"/>
              <w:spacing w:before="240" w:line="240" w:lineRule="auto"/>
              <w:jc w:val="both"/>
            </w:pPr>
            <w:r>
              <w:t>-----------?</w:t>
            </w:r>
          </w:p>
          <w:p w14:paraId="45D71477" w14:textId="77777777" w:rsidR="005D6132" w:rsidRDefault="00625513">
            <w:pPr>
              <w:pStyle w:val="Standard"/>
              <w:spacing w:before="24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How do we reach more stores?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9038D" w14:textId="77777777" w:rsidR="005D6132" w:rsidRDefault="00625513">
            <w:pPr>
              <w:pStyle w:val="Standard"/>
              <w:spacing w:before="240" w:line="240" w:lineRule="auto"/>
              <w:jc w:val="both"/>
            </w:pPr>
            <w:r>
              <w:t>----------?</w:t>
            </w:r>
          </w:p>
          <w:p w14:paraId="114A2EC3" w14:textId="77777777" w:rsidR="005D6132" w:rsidRDefault="00625513">
            <w:pPr>
              <w:pStyle w:val="Standard"/>
              <w:spacing w:before="24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How 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0AFF3" w14:textId="77777777" w:rsidR="005D6132" w:rsidRDefault="00625513">
            <w:pPr>
              <w:pStyle w:val="Standard"/>
              <w:spacing w:before="240" w:line="240" w:lineRule="auto"/>
              <w:jc w:val="both"/>
            </w:pPr>
            <w:r>
              <w:t>------------?</w:t>
            </w:r>
          </w:p>
          <w:p w14:paraId="5D9AF78F" w14:textId="77777777" w:rsidR="005D6132" w:rsidRDefault="00625513">
            <w:pPr>
              <w:pStyle w:val="Standard"/>
              <w:spacing w:before="24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How this store item be safe?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81393" w14:textId="77777777" w:rsidR="005D6132" w:rsidRDefault="00625513">
            <w:pPr>
              <w:pStyle w:val="Standard"/>
              <w:spacing w:before="240" w:line="240" w:lineRule="auto"/>
              <w:jc w:val="both"/>
            </w:pPr>
            <w:r>
              <w:t>How are the schedules arrived at?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3B416" w14:textId="77777777" w:rsidR="005D6132" w:rsidRDefault="00625513">
            <w:pPr>
              <w:pStyle w:val="Standard"/>
              <w:spacing w:before="240" w:line="240" w:lineRule="auto"/>
              <w:jc w:val="both"/>
            </w:pPr>
            <w:r>
              <w:t>-----------?</w:t>
            </w:r>
          </w:p>
          <w:p w14:paraId="6C1086FB" w14:textId="77777777" w:rsidR="005D6132" w:rsidRDefault="00625513">
            <w:pPr>
              <w:pStyle w:val="Standard"/>
              <w:spacing w:before="240" w:line="240" w:lineRule="auto"/>
              <w:jc w:val="both"/>
            </w:pPr>
            <w:r>
              <w:t xml:space="preserve"> </w:t>
            </w:r>
          </w:p>
          <w:p w14:paraId="511746F7" w14:textId="77777777" w:rsidR="005D6132" w:rsidRDefault="00625513">
            <w:pPr>
              <w:pStyle w:val="Standard"/>
              <w:spacing w:before="24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How many </w:t>
            </w:r>
            <w:r>
              <w:rPr>
                <w:lang w:val="en-US"/>
              </w:rPr>
              <w:t>items would be purchased from a supplier?</w:t>
            </w:r>
          </w:p>
        </w:tc>
        <w:tc>
          <w:tcPr>
            <w:tcW w:w="126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A4E45" w14:textId="77777777" w:rsidR="005D6132" w:rsidRDefault="00625513">
            <w:pPr>
              <w:pStyle w:val="Standard"/>
              <w:spacing w:before="240" w:line="240" w:lineRule="auto"/>
              <w:jc w:val="both"/>
            </w:pPr>
            <w:r>
              <w:t>How is the store layout optimized?</w:t>
            </w:r>
          </w:p>
          <w:p w14:paraId="77696D0D" w14:textId="77777777" w:rsidR="005D6132" w:rsidRDefault="00625513">
            <w:pPr>
              <w:pStyle w:val="Standard"/>
              <w:spacing w:before="240" w:line="240" w:lineRule="auto"/>
              <w:jc w:val="both"/>
            </w:pPr>
            <w:r>
              <w:t xml:space="preserve"> </w:t>
            </w:r>
          </w:p>
        </w:tc>
      </w:tr>
      <w:tr w:rsidR="005D6132" w14:paraId="400CA130" w14:textId="77777777">
        <w:tblPrEx>
          <w:tblCellMar>
            <w:top w:w="0" w:type="dxa"/>
            <w:bottom w:w="0" w:type="dxa"/>
          </w:tblCellMar>
        </w:tblPrEx>
        <w:trPr>
          <w:trHeight w:val="1565"/>
        </w:trPr>
        <w:tc>
          <w:tcPr>
            <w:tcW w:w="102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C0CD4" w14:textId="77777777" w:rsidR="005D6132" w:rsidRDefault="00625513">
            <w:pPr>
              <w:pStyle w:val="Standard"/>
              <w:spacing w:before="240" w:line="240" w:lineRule="auto"/>
              <w:jc w:val="center"/>
            </w:pPr>
            <w:r>
              <w:rPr>
                <w:b/>
              </w:rPr>
              <w:t>Who?</w:t>
            </w:r>
          </w:p>
        </w:tc>
        <w:tc>
          <w:tcPr>
            <w:tcW w:w="11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4E80C" w14:textId="77777777" w:rsidR="005D6132" w:rsidRDefault="00625513">
            <w:pPr>
              <w:pStyle w:val="Standard"/>
              <w:spacing w:before="240" w:line="240" w:lineRule="auto"/>
              <w:jc w:val="both"/>
            </w:pPr>
            <w:r>
              <w:t>-----?</w:t>
            </w:r>
          </w:p>
          <w:p w14:paraId="2346F5B1" w14:textId="5F38A2F6" w:rsidR="005D6132" w:rsidRDefault="00625513">
            <w:pPr>
              <w:pStyle w:val="Standard"/>
              <w:spacing w:before="24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Who </w:t>
            </w:r>
            <w:r w:rsidR="0011217E">
              <w:rPr>
                <w:lang w:val="en-US"/>
              </w:rPr>
              <w:t xml:space="preserve">are the best suppliers of the total </w:t>
            </w:r>
            <w:r w:rsidR="0011217E">
              <w:rPr>
                <w:lang w:val="en-US"/>
              </w:rPr>
              <w:lastRenderedPageBreak/>
              <w:t>supplier??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C5F44" w14:textId="77777777" w:rsidR="005D6132" w:rsidRDefault="00625513">
            <w:pPr>
              <w:pStyle w:val="Standard"/>
              <w:spacing w:before="240" w:line="240" w:lineRule="auto"/>
              <w:jc w:val="both"/>
            </w:pPr>
            <w:r>
              <w:lastRenderedPageBreak/>
              <w:t>Who are the transporters?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F96FC" w14:textId="77777777" w:rsidR="005D6132" w:rsidRDefault="00625513">
            <w:pPr>
              <w:pStyle w:val="Standard"/>
              <w:spacing w:before="240" w:line="240" w:lineRule="auto"/>
              <w:jc w:val="both"/>
            </w:pPr>
            <w:r>
              <w:t xml:space="preserve"> 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00EF2" w14:textId="77777777" w:rsidR="005D6132" w:rsidRDefault="00625513">
            <w:pPr>
              <w:pStyle w:val="Standard"/>
              <w:spacing w:before="240" w:line="240" w:lineRule="auto"/>
              <w:jc w:val="both"/>
            </w:pPr>
            <w:r>
              <w:t>--------?</w:t>
            </w:r>
          </w:p>
          <w:p w14:paraId="35CA4C1B" w14:textId="77777777" w:rsidR="005D6132" w:rsidRDefault="00625513">
            <w:pPr>
              <w:pStyle w:val="Standard"/>
              <w:spacing w:before="24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Who is the warehouse to store the transporter?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67AC1" w14:textId="77777777" w:rsidR="005D6132" w:rsidRDefault="00625513">
            <w:pPr>
              <w:pStyle w:val="Standard"/>
              <w:spacing w:before="240" w:line="240" w:lineRule="auto"/>
              <w:jc w:val="both"/>
            </w:pPr>
            <w:r>
              <w:t xml:space="preserve"> </w:t>
            </w:r>
          </w:p>
        </w:tc>
        <w:tc>
          <w:tcPr>
            <w:tcW w:w="126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01AE0" w14:textId="77777777" w:rsidR="005D6132" w:rsidRDefault="00625513">
            <w:pPr>
              <w:pStyle w:val="Standard"/>
              <w:spacing w:before="240" w:line="240" w:lineRule="auto"/>
              <w:jc w:val="both"/>
            </w:pPr>
            <w:r>
              <w:t>------?</w:t>
            </w:r>
          </w:p>
          <w:p w14:paraId="3F83D845" w14:textId="77777777" w:rsidR="005D6132" w:rsidRDefault="00625513">
            <w:pPr>
              <w:pStyle w:val="Standard"/>
              <w:spacing w:before="24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Who are the targeted customers?</w:t>
            </w:r>
          </w:p>
        </w:tc>
      </w:tr>
      <w:tr w:rsidR="005D6132" w14:paraId="6B747D33" w14:textId="77777777">
        <w:tblPrEx>
          <w:tblCellMar>
            <w:top w:w="0" w:type="dxa"/>
            <w:bottom w:w="0" w:type="dxa"/>
          </w:tblCellMar>
        </w:tblPrEx>
        <w:trPr>
          <w:trHeight w:val="1835"/>
        </w:trPr>
        <w:tc>
          <w:tcPr>
            <w:tcW w:w="102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08B46" w14:textId="77777777" w:rsidR="005D6132" w:rsidRDefault="00625513">
            <w:pPr>
              <w:pStyle w:val="Standard"/>
              <w:spacing w:before="240" w:line="240" w:lineRule="auto"/>
              <w:jc w:val="center"/>
            </w:pPr>
            <w:r>
              <w:rPr>
                <w:b/>
              </w:rPr>
              <w:t>When?</w:t>
            </w:r>
          </w:p>
        </w:tc>
        <w:tc>
          <w:tcPr>
            <w:tcW w:w="11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BD84B" w14:textId="77777777" w:rsidR="005D6132" w:rsidRDefault="00625513">
            <w:pPr>
              <w:pStyle w:val="Standard"/>
              <w:spacing w:before="240" w:line="240" w:lineRule="auto"/>
              <w:jc w:val="both"/>
            </w:pPr>
            <w:r>
              <w:t xml:space="preserve"> 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5833F" w14:textId="77777777" w:rsidR="005D6132" w:rsidRDefault="00625513">
            <w:pPr>
              <w:pStyle w:val="Standard"/>
              <w:spacing w:before="240" w:line="240" w:lineRule="auto"/>
              <w:jc w:val="both"/>
            </w:pPr>
            <w:r>
              <w:t>-----------?</w:t>
            </w:r>
          </w:p>
          <w:p w14:paraId="28E8E519" w14:textId="77777777" w:rsidR="005D6132" w:rsidRDefault="00625513">
            <w:pPr>
              <w:pStyle w:val="Standard"/>
              <w:spacing w:before="24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When do we go to the supplier to receive the items?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9C86D" w14:textId="77777777" w:rsidR="005D6132" w:rsidRDefault="00625513">
            <w:pPr>
              <w:pStyle w:val="Standard"/>
              <w:spacing w:before="240" w:line="240" w:lineRule="auto"/>
              <w:jc w:val="both"/>
            </w:pPr>
            <w:r>
              <w:t>When do the warehouses receive goods from the transporters?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AB6FE" w14:textId="77777777" w:rsidR="005D6132" w:rsidRDefault="00625513">
            <w:pPr>
              <w:pStyle w:val="Standard"/>
              <w:spacing w:before="240" w:line="240" w:lineRule="auto"/>
              <w:jc w:val="both"/>
            </w:pPr>
            <w:r>
              <w:t>--------?</w:t>
            </w:r>
          </w:p>
          <w:p w14:paraId="6BCB0D5B" w14:textId="77777777" w:rsidR="005D6132" w:rsidRDefault="00625513">
            <w:pPr>
              <w:pStyle w:val="Standard"/>
              <w:spacing w:before="24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When do we get permission to transfer the item to the stores?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C4927" w14:textId="77777777" w:rsidR="005D6132" w:rsidRDefault="00625513">
            <w:pPr>
              <w:pStyle w:val="Standard"/>
              <w:spacing w:before="240" w:line="240" w:lineRule="auto"/>
              <w:jc w:val="both"/>
            </w:pPr>
            <w:r>
              <w:t>------------?</w:t>
            </w:r>
          </w:p>
          <w:p w14:paraId="231F48FE" w14:textId="77777777" w:rsidR="005D6132" w:rsidRDefault="00625513">
            <w:pPr>
              <w:pStyle w:val="Standard"/>
              <w:spacing w:before="24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When do I receive the purchased goods from th</w:t>
            </w:r>
            <w:r>
              <w:rPr>
                <w:lang w:val="en-US"/>
              </w:rPr>
              <w:t>e supplier?</w:t>
            </w:r>
          </w:p>
        </w:tc>
        <w:tc>
          <w:tcPr>
            <w:tcW w:w="126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FFA5D" w14:textId="77777777" w:rsidR="005D6132" w:rsidRDefault="00625513">
            <w:pPr>
              <w:pStyle w:val="Standard"/>
              <w:spacing w:before="240" w:line="240" w:lineRule="auto"/>
              <w:jc w:val="both"/>
            </w:pPr>
            <w:r>
              <w:t>When do they visit the store?</w:t>
            </w:r>
          </w:p>
        </w:tc>
      </w:tr>
      <w:tr w:rsidR="005D6132" w14:paraId="5594FD9F" w14:textId="77777777">
        <w:tblPrEx>
          <w:tblCellMar>
            <w:top w:w="0" w:type="dxa"/>
            <w:bottom w:w="0" w:type="dxa"/>
          </w:tblCellMar>
        </w:tblPrEx>
        <w:trPr>
          <w:trHeight w:val="1295"/>
        </w:trPr>
        <w:tc>
          <w:tcPr>
            <w:tcW w:w="102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40F4E" w14:textId="77777777" w:rsidR="005D6132" w:rsidRDefault="00625513">
            <w:pPr>
              <w:pStyle w:val="Standard"/>
              <w:spacing w:before="240" w:line="240" w:lineRule="auto"/>
              <w:jc w:val="center"/>
            </w:pPr>
            <w:r>
              <w:rPr>
                <w:b/>
              </w:rPr>
              <w:t>Where?</w:t>
            </w:r>
          </w:p>
        </w:tc>
        <w:tc>
          <w:tcPr>
            <w:tcW w:w="11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C04F8" w14:textId="77777777" w:rsidR="005D6132" w:rsidRDefault="00625513">
            <w:pPr>
              <w:pStyle w:val="Standard"/>
              <w:spacing w:before="240" w:line="240" w:lineRule="auto"/>
              <w:jc w:val="both"/>
            </w:pPr>
            <w:r>
              <w:t>Where are the suppliers located?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76BA6" w14:textId="77777777" w:rsidR="005D6132" w:rsidRDefault="00625513">
            <w:pPr>
              <w:pStyle w:val="Standard"/>
              <w:spacing w:before="240" w:line="240" w:lineRule="auto"/>
              <w:jc w:val="both"/>
            </w:pPr>
            <w:r>
              <w:t xml:space="preserve"> 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972B5" w14:textId="77777777" w:rsidR="005D6132" w:rsidRDefault="00625513">
            <w:pPr>
              <w:pStyle w:val="Standard"/>
              <w:spacing w:before="240" w:line="240" w:lineRule="auto"/>
              <w:jc w:val="both"/>
            </w:pPr>
            <w:r>
              <w:t>----------?</w:t>
            </w:r>
          </w:p>
          <w:p w14:paraId="75425474" w14:textId="036664B0" w:rsidR="005D6132" w:rsidRDefault="00625513">
            <w:pPr>
              <w:pStyle w:val="Standard"/>
              <w:spacing w:before="24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Where are </w:t>
            </w:r>
            <w:r w:rsidR="0011217E">
              <w:rPr>
                <w:lang w:val="en-US"/>
              </w:rPr>
              <w:t xml:space="preserve">we </w:t>
            </w:r>
            <w:proofErr w:type="gramStart"/>
            <w:r w:rsidR="0011217E">
              <w:rPr>
                <w:lang w:val="en-US"/>
              </w:rPr>
              <w:t>provide</w:t>
            </w:r>
            <w:proofErr w:type="gramEnd"/>
            <w:r w:rsidR="0011217E">
              <w:rPr>
                <w:lang w:val="en-US"/>
              </w:rPr>
              <w:t xml:space="preserve"> this material?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EEA05" w14:textId="77777777" w:rsidR="005D6132" w:rsidRDefault="00625513">
            <w:pPr>
              <w:pStyle w:val="Standard"/>
              <w:spacing w:before="240" w:line="240" w:lineRule="auto"/>
              <w:jc w:val="both"/>
            </w:pPr>
            <w:r>
              <w:t xml:space="preserve"> 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4694E" w14:textId="77777777" w:rsidR="005D6132" w:rsidRDefault="00625513">
            <w:pPr>
              <w:pStyle w:val="Standard"/>
              <w:spacing w:before="240" w:line="240" w:lineRule="auto"/>
              <w:jc w:val="both"/>
            </w:pPr>
            <w:r>
              <w:t>----------?</w:t>
            </w:r>
          </w:p>
          <w:p w14:paraId="1A58A49D" w14:textId="77777777" w:rsidR="005D6132" w:rsidRDefault="00625513">
            <w:pPr>
              <w:pStyle w:val="Standard"/>
              <w:spacing w:before="24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Where should I store the excess items?</w:t>
            </w:r>
          </w:p>
        </w:tc>
        <w:tc>
          <w:tcPr>
            <w:tcW w:w="126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FD541" w14:textId="77777777" w:rsidR="005D6132" w:rsidRDefault="00625513">
            <w:pPr>
              <w:pStyle w:val="Standard"/>
              <w:spacing w:before="240" w:line="240" w:lineRule="auto"/>
              <w:jc w:val="both"/>
            </w:pPr>
            <w:r>
              <w:t xml:space="preserve"> </w:t>
            </w:r>
          </w:p>
        </w:tc>
      </w:tr>
      <w:tr w:rsidR="005D6132" w14:paraId="1D4F22F5" w14:textId="77777777">
        <w:tblPrEx>
          <w:tblCellMar>
            <w:top w:w="0" w:type="dxa"/>
            <w:bottom w:w="0" w:type="dxa"/>
          </w:tblCellMar>
        </w:tblPrEx>
        <w:trPr>
          <w:trHeight w:val="3185"/>
        </w:trPr>
        <w:tc>
          <w:tcPr>
            <w:tcW w:w="102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2A2E3" w14:textId="77777777" w:rsidR="005D6132" w:rsidRDefault="00625513">
            <w:pPr>
              <w:pStyle w:val="Standard"/>
              <w:spacing w:before="240" w:line="240" w:lineRule="auto"/>
              <w:jc w:val="center"/>
            </w:pPr>
            <w:r>
              <w:rPr>
                <w:b/>
              </w:rPr>
              <w:t>Which?</w:t>
            </w:r>
          </w:p>
        </w:tc>
        <w:tc>
          <w:tcPr>
            <w:tcW w:w="11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FCE68" w14:textId="77777777" w:rsidR="005D6132" w:rsidRDefault="00625513">
            <w:pPr>
              <w:pStyle w:val="Standard"/>
              <w:spacing w:before="240" w:line="240" w:lineRule="auto"/>
              <w:jc w:val="both"/>
            </w:pPr>
            <w:r>
              <w:t xml:space="preserve"> 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E53DA" w14:textId="77777777" w:rsidR="005D6132" w:rsidRDefault="00625513">
            <w:pPr>
              <w:pStyle w:val="Standard"/>
              <w:spacing w:before="240" w:line="240" w:lineRule="auto"/>
              <w:jc w:val="both"/>
            </w:pPr>
            <w:r>
              <w:t xml:space="preserve">Which prominent routes are used by the transporters for navigating between the </w:t>
            </w:r>
            <w:r>
              <w:t>suppliers and the warehouses?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3DDDC" w14:textId="77777777" w:rsidR="005D6132" w:rsidRDefault="00625513">
            <w:pPr>
              <w:pStyle w:val="Standard"/>
              <w:spacing w:before="240" w:line="240" w:lineRule="auto"/>
              <w:jc w:val="both"/>
            </w:pPr>
            <w:r>
              <w:t>--------------?</w:t>
            </w:r>
          </w:p>
          <w:p w14:paraId="552330F0" w14:textId="48CD7F85" w:rsidR="005D6132" w:rsidRDefault="00625513">
            <w:pPr>
              <w:pStyle w:val="Standard"/>
              <w:spacing w:before="24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Which </w:t>
            </w:r>
            <w:r w:rsidR="0011217E">
              <w:rPr>
                <w:lang w:val="en-US"/>
              </w:rPr>
              <w:t>transporter do I give materials to?</w:t>
            </w:r>
          </w:p>
          <w:p w14:paraId="4219563B" w14:textId="77777777" w:rsidR="005D6132" w:rsidRDefault="005D6132">
            <w:pPr>
              <w:pStyle w:val="Standard"/>
              <w:spacing w:before="240" w:line="240" w:lineRule="auto"/>
              <w:jc w:val="both"/>
            </w:pP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DF69D" w14:textId="77777777" w:rsidR="005D6132" w:rsidRDefault="00625513">
            <w:pPr>
              <w:pStyle w:val="Standard"/>
              <w:spacing w:before="240" w:line="240" w:lineRule="auto"/>
              <w:jc w:val="both"/>
            </w:pPr>
            <w:r>
              <w:t>------------?</w:t>
            </w:r>
          </w:p>
          <w:p w14:paraId="6FBAD56D" w14:textId="77777777" w:rsidR="005D6132" w:rsidRDefault="00625513">
            <w:pPr>
              <w:pStyle w:val="Standard"/>
              <w:spacing w:before="24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Which kind of items do we transport?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AA21E" w14:textId="77777777" w:rsidR="005D6132" w:rsidRDefault="00625513">
            <w:pPr>
              <w:pStyle w:val="Standard"/>
              <w:spacing w:before="240" w:line="240" w:lineRule="auto"/>
              <w:jc w:val="both"/>
            </w:pPr>
            <w:r>
              <w:t xml:space="preserve"> </w:t>
            </w:r>
          </w:p>
        </w:tc>
        <w:tc>
          <w:tcPr>
            <w:tcW w:w="126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A4BE9" w14:textId="77777777" w:rsidR="005D6132" w:rsidRDefault="00625513">
            <w:pPr>
              <w:pStyle w:val="Standard"/>
              <w:spacing w:before="240" w:line="240" w:lineRule="auto"/>
              <w:jc w:val="both"/>
            </w:pPr>
            <w:r>
              <w:t xml:space="preserve"> </w:t>
            </w:r>
          </w:p>
        </w:tc>
      </w:tr>
    </w:tbl>
    <w:p w14:paraId="7FFCC766" w14:textId="77777777" w:rsidR="005D6132" w:rsidRDefault="00625513">
      <w:pPr>
        <w:pStyle w:val="Standard"/>
        <w:spacing w:before="240" w:after="240" w:line="240" w:lineRule="auto"/>
        <w:jc w:val="both"/>
      </w:pPr>
      <w:r>
        <w:t xml:space="preserve"> </w:t>
      </w:r>
    </w:p>
    <w:p w14:paraId="1F7A8F50" w14:textId="77777777" w:rsidR="005D6132" w:rsidRDefault="005D6132">
      <w:pPr>
        <w:pStyle w:val="Standard"/>
        <w:spacing w:before="240" w:after="240" w:line="240" w:lineRule="auto"/>
        <w:jc w:val="both"/>
      </w:pPr>
    </w:p>
    <w:p w14:paraId="3BD8C242" w14:textId="77777777" w:rsidR="005D6132" w:rsidRDefault="005D6132">
      <w:pPr>
        <w:pStyle w:val="Standard"/>
      </w:pPr>
    </w:p>
    <w:sectPr w:rsidR="005D6132">
      <w:foot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B58951" w14:textId="77777777" w:rsidR="00625513" w:rsidRDefault="00625513">
      <w:r>
        <w:separator/>
      </w:r>
    </w:p>
  </w:endnote>
  <w:endnote w:type="continuationSeparator" w:id="0">
    <w:p w14:paraId="67D9202E" w14:textId="77777777" w:rsidR="00625513" w:rsidRDefault="006255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61246" w14:textId="77777777" w:rsidR="00FA0ACB" w:rsidRDefault="00625513">
    <w:pPr>
      <w:pStyle w:val="Standard"/>
      <w:jc w:val="center"/>
    </w:pPr>
  </w:p>
  <w:p w14:paraId="5257E577" w14:textId="77777777" w:rsidR="00FA0ACB" w:rsidRDefault="00625513">
    <w:pPr>
      <w:pStyle w:val="Standar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CDD0FC" w14:textId="77777777" w:rsidR="00625513" w:rsidRDefault="00625513">
      <w:r>
        <w:rPr>
          <w:color w:val="000000"/>
        </w:rPr>
        <w:separator/>
      </w:r>
    </w:p>
  </w:footnote>
  <w:footnote w:type="continuationSeparator" w:id="0">
    <w:p w14:paraId="39330D39" w14:textId="77777777" w:rsidR="00625513" w:rsidRDefault="006255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5D6132"/>
    <w:rsid w:val="0011217E"/>
    <w:rsid w:val="005D6132"/>
    <w:rsid w:val="00625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517B1"/>
  <w15:docId w15:val="{2364DA0C-07A8-4B61-AEF1-45391E349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/>
      <w:suppressAutoHyphens/>
    </w:pPr>
  </w:style>
  <w:style w:type="paragraph" w:styleId="Heading1">
    <w:name w:val="heading 1"/>
    <w:basedOn w:val="Normal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  <w:spacing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">
    <w:name w:val="List"/>
    <w:basedOn w:val="Textbody"/>
    <w:rPr>
      <w:rFonts w:cs="Lohit Devanagari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Title">
    <w:name w:val="Title"/>
    <w:basedOn w:val="Normal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Footer">
    <w:name w:val="footer"/>
    <w:basedOn w:val="Standar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251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JAYESH</dc:creator>
  <cp:lastModifiedBy>jayesh chauhan</cp:lastModifiedBy>
  <cp:revision>2</cp:revision>
  <dcterms:created xsi:type="dcterms:W3CDTF">2022-06-05T09:33:00Z</dcterms:created>
  <dcterms:modified xsi:type="dcterms:W3CDTF">2022-06-05T09:33:00Z</dcterms:modified>
</cp:coreProperties>
</file>